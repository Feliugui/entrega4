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bookmarkStart w:id="1" w:name="_GoBack"/>
    <w:bookmarkEnd w:id="1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2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2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0B01C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0B01C2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0B01C2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0B01C2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0B01C2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0B01C2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0B01C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0B01C2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0B01C2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0B01C2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0B01C2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0B01C2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3" w:name="_Toc496000091"/>
      <w:r w:rsidRPr="00160495">
        <w:lastRenderedPageBreak/>
        <w:t>Índ</w:t>
      </w:r>
      <w:r w:rsidR="007B26A2" w:rsidRPr="00160495">
        <w:t>ex</w:t>
      </w:r>
      <w:bookmarkEnd w:id="3"/>
    </w:p>
    <w:p w14:paraId="794AE464" w14:textId="1FF49F46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A47754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1B17672D" w:rsidR="00CA4129" w:rsidRDefault="007D65CB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A47754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3C97F7DB" w:rsidR="00CA4129" w:rsidRDefault="007D65CB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A47754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4E00BCE7" w:rsidR="00CA4129" w:rsidRDefault="007D65CB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A47754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4" w:name="_Toc10470242"/>
      <w:bookmarkStart w:id="5" w:name="_Toc10607837"/>
      <w:bookmarkStart w:id="6" w:name="_Toc10984168"/>
      <w:bookmarkStart w:id="7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8" w:name="_Toc496000092"/>
      <w:bookmarkEnd w:id="4"/>
      <w:bookmarkEnd w:id="5"/>
      <w:bookmarkEnd w:id="6"/>
      <w:bookmarkEnd w:id="7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8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496000093"/>
      <w:r w:rsidRPr="00160495">
        <w:t>Exercici 1</w:t>
      </w:r>
      <w:bookmarkEnd w:id="9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 xml:space="preserve">. A més a més, practicarem amb l’ús de taules, ja que el contingut de tot el formulari (títols, labels, inputs, </w:t>
      </w:r>
      <w:proofErr w:type="spellStart"/>
      <w:r w:rsidR="00137488">
        <w:t>buttons</w:t>
      </w:r>
      <w:proofErr w:type="spellEnd"/>
      <w:r w:rsidR="00137488">
        <w:t xml:space="preserve">, ...) haurà d’estar contingut en les cel·les d’una taula </w:t>
      </w:r>
      <w:proofErr w:type="spellStart"/>
      <w:r w:rsidR="00137488">
        <w:t>html</w:t>
      </w:r>
      <w:proofErr w:type="spellEnd"/>
      <w:r w:rsidR="00137488">
        <w:t>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550F82CE" w:rsidR="00137488" w:rsidRDefault="00AE6943" w:rsidP="00844CB7">
      <w:pPr>
        <w:shd w:val="clear" w:color="auto" w:fill="D9D9D9" w:themeFill="background1" w:themeFillShade="D9"/>
      </w:pPr>
      <w:r>
        <w:rPr>
          <w:noProof/>
          <w:lang w:eastAsia="ca-ES"/>
        </w:rPr>
        <w:t>u</w:t>
      </w:r>
      <w:r w:rsidR="00137488">
        <w:rPr>
          <w:noProof/>
          <w:lang w:eastAsia="ca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lastRenderedPageBreak/>
        <w:t xml:space="preserve">Concretament els tres primers camps són obligatoris i a més a més, el camp de correu electrònic haurà de validar que el format del seu valor correspon a una adreça de </w:t>
      </w:r>
      <w:proofErr w:type="spellStart"/>
      <w:r>
        <w:t>mail</w:t>
      </w:r>
      <w:proofErr w:type="spellEnd"/>
      <w:r>
        <w:t xml:space="preserve">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eastAsia="ca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Quan es toca sobre qualsevol label, s’ha d’actuar sobre el camp en qüestió, molt útil pel cas dels radio i </w:t>
      </w:r>
      <w:proofErr w:type="spellStart"/>
      <w:r>
        <w:t>checkboxs</w:t>
      </w:r>
      <w:proofErr w:type="spellEnd"/>
      <w:r>
        <w:t xml:space="preserve">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Han d’aparèixer els </w:t>
      </w:r>
      <w:proofErr w:type="spellStart"/>
      <w:r>
        <w:t>placeholders</w:t>
      </w:r>
      <w:proofErr w:type="spellEnd"/>
      <w:r>
        <w:t xml:space="preserve">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color ha d’aparèixer amb el color vermell </w:t>
      </w:r>
      <w:proofErr w:type="spellStart"/>
      <w:r>
        <w:t>precarregat</w:t>
      </w:r>
      <w:proofErr w:type="spellEnd"/>
      <w:r>
        <w:t>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checkbox</w:t>
      </w:r>
      <w:proofErr w:type="spellEnd"/>
      <w:r>
        <w:t xml:space="preserve">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 xml:space="preserve">El </w:t>
      </w:r>
      <w:proofErr w:type="spellStart"/>
      <w:r>
        <w:t>radiobutton</w:t>
      </w:r>
      <w:proofErr w:type="spellEnd"/>
      <w:r>
        <w:t xml:space="preserve">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combo</w:t>
      </w:r>
      <w:proofErr w:type="spellEnd"/>
      <w:r>
        <w:t xml:space="preserve">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combo</w:t>
      </w:r>
      <w:proofErr w:type="spellEnd"/>
      <w:r>
        <w:t xml:space="preserve">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 xml:space="preserve">Ni </w:t>
      </w:r>
      <w:proofErr w:type="spellStart"/>
      <w:r>
        <w:t>fu</w:t>
      </w:r>
      <w:proofErr w:type="spellEnd"/>
      <w:r>
        <w:t xml:space="preserve">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, és un camp on la </w:t>
      </w:r>
      <w:proofErr w:type="spellStart"/>
      <w:r>
        <w:t>info</w:t>
      </w:r>
      <w:proofErr w:type="spellEnd"/>
      <w:r>
        <w:t xml:space="preserve">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botó d’enviar respostes, ha d’enviar els resultats a una adreça de correu electrònica vàlida i amb </w:t>
      </w:r>
      <w:proofErr w:type="spellStart"/>
      <w:r>
        <w:t>l’asunto</w:t>
      </w:r>
      <w:proofErr w:type="spellEnd"/>
      <w:r>
        <w:t>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 xml:space="preserve">L’espai entre cel·les i entre el text de les cel·les i els límits de la taula és de 10 píxels per ambdós casos (reviseu els atributs possibles de </w:t>
      </w:r>
      <w:proofErr w:type="spellStart"/>
      <w:r>
        <w:t>table</w:t>
      </w:r>
      <w:proofErr w:type="spellEnd"/>
      <w:r>
        <w:t>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 xml:space="preserve">Finalment cal que considereu que tant pel títol com pels botons d’enviament de formulari, s’han d’ubicar en una “cel·la fusionada” és a dir, una cel·la que ocupa l’espai de dues (reviseu els atributs possibles de </w:t>
      </w:r>
      <w:proofErr w:type="spellStart"/>
      <w:r>
        <w:t>td</w:t>
      </w:r>
      <w:proofErr w:type="spellEnd"/>
      <w:r>
        <w:t xml:space="preserve"> i </w:t>
      </w:r>
      <w:proofErr w:type="spellStart"/>
      <w:r>
        <w:t>th</w:t>
      </w:r>
      <w:proofErr w:type="spellEnd"/>
      <w:r>
        <w:t>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</w:t>
      </w:r>
      <w:proofErr w:type="spellStart"/>
      <w:r w:rsidR="00A177BF">
        <w:t>tags</w:t>
      </w:r>
      <w:proofErr w:type="spellEnd"/>
      <w:r w:rsidR="00A177BF">
        <w:t xml:space="preserve">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5620BE48" w:rsidR="00D366C7" w:rsidRDefault="003451A3" w:rsidP="003451A3">
      <w:r>
        <w:rPr>
          <w:noProof/>
          <w:lang w:eastAsia="ca-ES"/>
        </w:rPr>
        <w:drawing>
          <wp:inline distT="0" distB="0" distL="0" distR="0" wp14:anchorId="38AB5A37" wp14:editId="27085295">
            <wp:extent cx="5941695" cy="334073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13B" w14:textId="1A60B959" w:rsidR="003451A3" w:rsidRDefault="003451A3" w:rsidP="003451A3">
      <w:r>
        <w:rPr>
          <w:noProof/>
          <w:lang w:eastAsia="ca-ES"/>
        </w:rPr>
        <w:drawing>
          <wp:inline distT="0" distB="0" distL="0" distR="0" wp14:anchorId="3B3CFBED" wp14:editId="5A02E01B">
            <wp:extent cx="5941695" cy="334327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B06" w14:textId="2CDB4AAC" w:rsidR="003451A3" w:rsidRDefault="003451A3" w:rsidP="003451A3">
      <w:r>
        <w:rPr>
          <w:noProof/>
          <w:lang w:eastAsia="ca-ES"/>
        </w:rPr>
        <w:lastRenderedPageBreak/>
        <w:drawing>
          <wp:inline distT="0" distB="0" distL="0" distR="0" wp14:anchorId="0C8E2392" wp14:editId="4895BC21">
            <wp:extent cx="5941695" cy="33407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85C4" w14:textId="5A79197E" w:rsidR="003451A3" w:rsidRPr="008B7F03" w:rsidRDefault="003451A3" w:rsidP="003451A3">
      <w:r>
        <w:rPr>
          <w:noProof/>
          <w:lang w:eastAsia="ca-ES"/>
        </w:rPr>
        <w:drawing>
          <wp:inline distT="0" distB="0" distL="0" distR="0" wp14:anchorId="72D3EC1C" wp14:editId="212BF430">
            <wp:extent cx="5941695" cy="3331845"/>
            <wp:effectExtent l="0" t="0" r="190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1A3" w:rsidRPr="008B7F03" w:rsidSect="007B26A2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8D3AF" w14:textId="77777777" w:rsidR="007D65CB" w:rsidRDefault="007D65CB">
      <w:r>
        <w:separator/>
      </w:r>
    </w:p>
  </w:endnote>
  <w:endnote w:type="continuationSeparator" w:id="0">
    <w:p w14:paraId="115F6B7C" w14:textId="77777777" w:rsidR="007D65CB" w:rsidRDefault="007D65CB">
      <w:r>
        <w:continuationSeparator/>
      </w:r>
    </w:p>
  </w:endnote>
  <w:endnote w:type="continuationNotice" w:id="1">
    <w:p w14:paraId="0759D75C" w14:textId="77777777" w:rsidR="007D65CB" w:rsidRDefault="007D65C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35D26607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77B090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47754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47754">
      <w:rPr>
        <w:noProof/>
        <w:snapToGrid w:val="0"/>
        <w:color w:val="808080"/>
        <w:szCs w:val="22"/>
        <w:lang w:val="es-ES_tradnl"/>
      </w:rPr>
      <w:t>8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0F70BA8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1D747" w14:textId="77777777" w:rsidR="007D65CB" w:rsidRDefault="007D65CB">
      <w:r>
        <w:separator/>
      </w:r>
    </w:p>
  </w:footnote>
  <w:footnote w:type="continuationSeparator" w:id="0">
    <w:p w14:paraId="1FDE1F12" w14:textId="77777777" w:rsidR="007D65CB" w:rsidRDefault="007D65CB">
      <w:r>
        <w:continuationSeparator/>
      </w:r>
    </w:p>
  </w:footnote>
  <w:footnote w:type="continuationNotice" w:id="1">
    <w:p w14:paraId="5F574A7D" w14:textId="77777777" w:rsidR="007D65CB" w:rsidRDefault="007D65C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AED603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21A4B665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A47754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69A12DDF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47754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62A968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C9950B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0D4BC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0B2D46D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2.75pt;visibility:visibl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01C2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451A3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5CB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C4AEB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4754C"/>
    <w:rsid w:val="00A47754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6943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C516C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4668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9D8A7AD3-42C7-43D3-A089-1B98DED1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40D005-6612-4FAB-BFF9-D5668668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3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4238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Guillem Feliu</dc:creator>
  <cp:keywords/>
  <dc:description/>
  <cp:lastModifiedBy>Guillem Feliu</cp:lastModifiedBy>
  <cp:revision>4</cp:revision>
  <cp:lastPrinted>2018-10-19T14:55:00Z</cp:lastPrinted>
  <dcterms:created xsi:type="dcterms:W3CDTF">2018-10-19T14:54:00Z</dcterms:created>
  <dcterms:modified xsi:type="dcterms:W3CDTF">2018-10-19T14:57:00Z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  <property fmtid="{D5CDD505-2E9C-101B-9397-08002B2CF9AE}" pid="4" name="_dlc_DocId">
    <vt:lpwstr>CHD7FXHTFVHX-85-22</vt:lpwstr>
  </property>
  <property fmtid="{D5CDD505-2E9C-101B-9397-08002B2CF9AE}" pid="5" name="_dlc_DocIdUrl">
    <vt:lpwstr>http://one0056-ts01:8190/AlvicEuropa/espanya/_layouts/DocIdRedir.aspx?ID=CHD7FXHTFVHX-85-22, CHD7FXHTFVHX-85-22</vt:lpwstr>
  </property>
</Properties>
</file>